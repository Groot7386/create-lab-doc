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42"/>
        </w:rPr>
      </w:pPr>
      <w:r>
        <w:rPr>
          <w:rFonts w:hint="eastAsia" w:ascii="黑体" w:hAnsi="黑体" w:eastAsia="黑体"/>
          <w:sz w:val="42"/>
        </w:rPr>
        <w:t>南湖</w:t>
      </w:r>
      <w:r>
        <w:rPr>
          <w:rFonts w:ascii="黑体" w:hAnsi="黑体" w:eastAsia="黑体"/>
          <w:sz w:val="42"/>
        </w:rPr>
        <w:t>实验室</w:t>
      </w:r>
      <w:r>
        <w:rPr>
          <w:rFonts w:hint="eastAsia" w:ascii="黑体" w:hAnsi="黑体" w:eastAsia="黑体"/>
          <w:sz w:val="42"/>
        </w:rPr>
        <w:t>电话记录处理单</w:t>
      </w:r>
    </w:p>
    <w:p/>
    <w:p>
      <w:pPr>
        <w:jc w:val="center"/>
        <w:rPr>
          <w:rFonts w:hint="default" w:eastAsia="宋体"/>
          <w:sz w:val="28"/>
          <w:lang w:val="en-US" w:eastAsia="zh-CN"/>
        </w:rPr>
      </w:pPr>
      <w:r>
        <w:t xml:space="preserve">                                           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8"/>
        </w:rPr>
        <w:t>编号：</w:t>
      </w:r>
      <w:r>
        <w:rPr>
          <w:rFonts w:hint="eastAsia"/>
          <w:sz w:val="28"/>
          <w:lang w:val="en-US" w:eastAsia="zh-CN"/>
        </w:rPr>
        <w:t>{todayNum}</w:t>
      </w:r>
    </w:p>
    <w:tbl>
      <w:tblPr>
        <w:tblStyle w:val="5"/>
        <w:tblW w:w="874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727"/>
        <w:gridCol w:w="2700"/>
        <w:gridCol w:w="1440"/>
        <w:gridCol w:w="2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1150" w:hRule="exact"/>
        </w:trPr>
        <w:tc>
          <w:tcPr>
            <w:tcW w:w="1727" w:type="dxa"/>
            <w:noWrap w:val="0"/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来电单位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仿宋_GB2312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{phoneCompany}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接电</w:t>
            </w:r>
          </w:p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880" w:type="dxa"/>
            <w:noWrap w:val="0"/>
            <w:vAlign w:val="center"/>
          </w:tcPr>
          <w:p>
            <w:pPr>
              <w:jc w:val="center"/>
              <w:rPr>
                <w:rFonts w:hint="default" w:ascii="仿宋_GB2312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{time}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trHeight w:val="851" w:hRule="exact"/>
        </w:trPr>
        <w:tc>
          <w:tcPr>
            <w:tcW w:w="1727" w:type="dxa"/>
            <w:noWrap w:val="0"/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来电人及</w:t>
            </w:r>
          </w:p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联系电话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jc w:val="center"/>
              <w:rPr>
                <w:rFonts w:hint="default" w:ascii="仿宋_GB2312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 xml:space="preserve">{phoneUser} </w:t>
            </w:r>
            <w:bookmarkStart w:id="0" w:name="_GoBack"/>
            <w:bookmarkEnd w:id="0"/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{phoneNum}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记录人</w:t>
            </w:r>
          </w:p>
        </w:tc>
        <w:tc>
          <w:tcPr>
            <w:tcW w:w="2880" w:type="dxa"/>
            <w:noWrap w:val="0"/>
            <w:vAlign w:val="center"/>
          </w:tcPr>
          <w:p>
            <w:pPr>
              <w:jc w:val="center"/>
              <w:rPr>
                <w:rFonts w:hint="default" w:ascii="仿宋_GB2312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{recordUser}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  <w:trHeight w:val="5613" w:hRule="exact"/>
        </w:trPr>
        <w:tc>
          <w:tcPr>
            <w:tcW w:w="8747" w:type="dxa"/>
            <w:gridSpan w:val="4"/>
            <w:noWrap w:val="0"/>
            <w:vAlign w:val="top"/>
          </w:tcPr>
          <w:p>
            <w:pPr>
              <w:snapToGrid w:val="0"/>
              <w:spacing w:line="560" w:lineRule="exact"/>
              <w:rPr>
                <w:rFonts w:hint="default" w:ascii="仿宋_GB2312" w:eastAsia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来电内容：</w:t>
            </w:r>
            <w:r>
              <w:rPr>
                <w:rFonts w:hint="eastAsia" w:ascii="仿宋_GB2312" w:eastAsia="仿宋_GB2312"/>
                <w:sz w:val="32"/>
                <w:szCs w:val="32"/>
                <w:lang w:val="en-US" w:eastAsia="zh-CN"/>
              </w:rPr>
              <w:t>{phoneContent}</w:t>
            </w:r>
          </w:p>
          <w:p>
            <w:pPr>
              <w:spacing w:line="580" w:lineRule="exact"/>
              <w:ind w:firstLine="600"/>
              <w:rPr>
                <w:rFonts w:hint="eastAsia" w:ascii="仿宋_GB2312" w:eastAsia="仿宋_GB2312"/>
                <w:sz w:val="32"/>
                <w:szCs w:val="32"/>
              </w:rPr>
            </w:pPr>
          </w:p>
          <w:p>
            <w:pPr>
              <w:spacing w:line="580" w:lineRule="exact"/>
              <w:ind w:firstLine="600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  <w:trHeight w:val="1134" w:hRule="exact"/>
        </w:trPr>
        <w:tc>
          <w:tcPr>
            <w:tcW w:w="172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拟办</w:t>
            </w:r>
          </w:p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意见</w:t>
            </w:r>
          </w:p>
        </w:tc>
        <w:tc>
          <w:tcPr>
            <w:tcW w:w="7020" w:type="dxa"/>
            <w:gridSpan w:val="3"/>
            <w:noWrap w:val="0"/>
            <w:vAlign w:val="center"/>
          </w:tcPr>
          <w:p>
            <w:pPr>
              <w:spacing w:line="580" w:lineRule="exact"/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{advice}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  <w:trHeight w:val="1985" w:hRule="exact"/>
        </w:trPr>
        <w:tc>
          <w:tcPr>
            <w:tcW w:w="172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领导</w:t>
            </w:r>
          </w:p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批示</w:t>
            </w:r>
          </w:p>
        </w:tc>
        <w:tc>
          <w:tcPr>
            <w:tcW w:w="7020" w:type="dxa"/>
            <w:gridSpan w:val="3"/>
            <w:noWrap w:val="0"/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cantSplit/>
          <w:trHeight w:val="851" w:hRule="exact"/>
        </w:trPr>
        <w:tc>
          <w:tcPr>
            <w:tcW w:w="172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办理</w:t>
            </w:r>
          </w:p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结果</w:t>
            </w:r>
          </w:p>
        </w:tc>
        <w:tc>
          <w:tcPr>
            <w:tcW w:w="7020" w:type="dxa"/>
            <w:gridSpan w:val="3"/>
            <w:noWrap w:val="0"/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</w:p>
        </w:tc>
      </w:tr>
    </w:tbl>
    <w:p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                                </w:t>
      </w:r>
      <w:r>
        <w:rPr>
          <w:rFonts w:hint="eastAsia"/>
          <w:sz w:val="32"/>
          <w:szCs w:val="32"/>
        </w:rPr>
        <w:t>南湖实验</w:t>
      </w:r>
      <w:r>
        <w:rPr>
          <w:sz w:val="32"/>
          <w:szCs w:val="32"/>
        </w:rPr>
        <w:t>室综合部</w:t>
      </w:r>
    </w:p>
    <w:sectPr>
      <w:pgSz w:w="11906" w:h="16838"/>
      <w:pgMar w:top="1440" w:right="1800" w:bottom="1440" w:left="18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5"/>
  <w:hyphenationZone w:val="36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zOTM4ZWNkYzljMTRjMDA5ODdlYTE2YzYxZjJkYTkifQ=="/>
  </w:docVars>
  <w:rsids>
    <w:rsidRoot w:val="00B02C07"/>
    <w:rsid w:val="000100D8"/>
    <w:rsid w:val="0005103D"/>
    <w:rsid w:val="00062502"/>
    <w:rsid w:val="000937F9"/>
    <w:rsid w:val="000B6A2F"/>
    <w:rsid w:val="000D19D0"/>
    <w:rsid w:val="000D544C"/>
    <w:rsid w:val="001117D7"/>
    <w:rsid w:val="00111B0E"/>
    <w:rsid w:val="00126F74"/>
    <w:rsid w:val="00136D0E"/>
    <w:rsid w:val="0018039A"/>
    <w:rsid w:val="001A7424"/>
    <w:rsid w:val="001B02EE"/>
    <w:rsid w:val="001B1162"/>
    <w:rsid w:val="00226673"/>
    <w:rsid w:val="00274C30"/>
    <w:rsid w:val="00285C0F"/>
    <w:rsid w:val="00312DBA"/>
    <w:rsid w:val="00316BE0"/>
    <w:rsid w:val="00326295"/>
    <w:rsid w:val="0032749B"/>
    <w:rsid w:val="00344A14"/>
    <w:rsid w:val="00371A96"/>
    <w:rsid w:val="003D565A"/>
    <w:rsid w:val="003F2B7A"/>
    <w:rsid w:val="003F70AC"/>
    <w:rsid w:val="00401BD9"/>
    <w:rsid w:val="00423BFA"/>
    <w:rsid w:val="0043799C"/>
    <w:rsid w:val="004743B2"/>
    <w:rsid w:val="004E20EB"/>
    <w:rsid w:val="005016A6"/>
    <w:rsid w:val="00574FBC"/>
    <w:rsid w:val="00593A57"/>
    <w:rsid w:val="005B4D96"/>
    <w:rsid w:val="005E5330"/>
    <w:rsid w:val="005F2952"/>
    <w:rsid w:val="006100CE"/>
    <w:rsid w:val="006465DB"/>
    <w:rsid w:val="00654050"/>
    <w:rsid w:val="00662582"/>
    <w:rsid w:val="00667640"/>
    <w:rsid w:val="00694EE1"/>
    <w:rsid w:val="006F066E"/>
    <w:rsid w:val="006F41B9"/>
    <w:rsid w:val="006F5131"/>
    <w:rsid w:val="0070616F"/>
    <w:rsid w:val="00716F25"/>
    <w:rsid w:val="00730EF3"/>
    <w:rsid w:val="00732D44"/>
    <w:rsid w:val="007368AC"/>
    <w:rsid w:val="00736FC8"/>
    <w:rsid w:val="00740855"/>
    <w:rsid w:val="00772B9A"/>
    <w:rsid w:val="007F1371"/>
    <w:rsid w:val="00802F99"/>
    <w:rsid w:val="00806F6F"/>
    <w:rsid w:val="008257D0"/>
    <w:rsid w:val="00836F58"/>
    <w:rsid w:val="00840770"/>
    <w:rsid w:val="00851A21"/>
    <w:rsid w:val="00877DD6"/>
    <w:rsid w:val="00881049"/>
    <w:rsid w:val="00886B18"/>
    <w:rsid w:val="008B0973"/>
    <w:rsid w:val="008B5017"/>
    <w:rsid w:val="008C7059"/>
    <w:rsid w:val="008F6195"/>
    <w:rsid w:val="009437D3"/>
    <w:rsid w:val="00947B3A"/>
    <w:rsid w:val="009519FC"/>
    <w:rsid w:val="00985EAD"/>
    <w:rsid w:val="009C619E"/>
    <w:rsid w:val="009D7B53"/>
    <w:rsid w:val="009E32DB"/>
    <w:rsid w:val="009E4A2F"/>
    <w:rsid w:val="00A02FB2"/>
    <w:rsid w:val="00A23687"/>
    <w:rsid w:val="00A31779"/>
    <w:rsid w:val="00A70DE2"/>
    <w:rsid w:val="00A71904"/>
    <w:rsid w:val="00A75F32"/>
    <w:rsid w:val="00A93C14"/>
    <w:rsid w:val="00AB356E"/>
    <w:rsid w:val="00AF0724"/>
    <w:rsid w:val="00B02C07"/>
    <w:rsid w:val="00B11D04"/>
    <w:rsid w:val="00B46F40"/>
    <w:rsid w:val="00B5050D"/>
    <w:rsid w:val="00B527FF"/>
    <w:rsid w:val="00B52CC7"/>
    <w:rsid w:val="00B82F99"/>
    <w:rsid w:val="00B866B4"/>
    <w:rsid w:val="00B960BB"/>
    <w:rsid w:val="00BB3BF7"/>
    <w:rsid w:val="00BC23F0"/>
    <w:rsid w:val="00BD0D73"/>
    <w:rsid w:val="00BE3654"/>
    <w:rsid w:val="00BF3FC5"/>
    <w:rsid w:val="00C24810"/>
    <w:rsid w:val="00C337A4"/>
    <w:rsid w:val="00C37802"/>
    <w:rsid w:val="00C53112"/>
    <w:rsid w:val="00C619BD"/>
    <w:rsid w:val="00C76AAF"/>
    <w:rsid w:val="00C833FA"/>
    <w:rsid w:val="00CA7EF0"/>
    <w:rsid w:val="00CE2D09"/>
    <w:rsid w:val="00D03A0B"/>
    <w:rsid w:val="00D34752"/>
    <w:rsid w:val="00D441D1"/>
    <w:rsid w:val="00D44A27"/>
    <w:rsid w:val="00D543EE"/>
    <w:rsid w:val="00D57D3D"/>
    <w:rsid w:val="00D725C8"/>
    <w:rsid w:val="00DA7E50"/>
    <w:rsid w:val="00DB1047"/>
    <w:rsid w:val="00DB3CE1"/>
    <w:rsid w:val="00DB6964"/>
    <w:rsid w:val="00DC58F3"/>
    <w:rsid w:val="00E05A35"/>
    <w:rsid w:val="00E136E5"/>
    <w:rsid w:val="00E17ACD"/>
    <w:rsid w:val="00E17B9B"/>
    <w:rsid w:val="00E26630"/>
    <w:rsid w:val="00E64194"/>
    <w:rsid w:val="00E71C34"/>
    <w:rsid w:val="00E72CD4"/>
    <w:rsid w:val="00EA6267"/>
    <w:rsid w:val="00EB0291"/>
    <w:rsid w:val="00EC0695"/>
    <w:rsid w:val="00F21D9D"/>
    <w:rsid w:val="00F35A27"/>
    <w:rsid w:val="00FA27C2"/>
    <w:rsid w:val="00FA4B0D"/>
    <w:rsid w:val="00FC16BD"/>
    <w:rsid w:val="00FC21B9"/>
    <w:rsid w:val="00FC444F"/>
    <w:rsid w:val="00FD5CC6"/>
    <w:rsid w:val="00FE738E"/>
    <w:rsid w:val="15DE4B50"/>
    <w:rsid w:val="2F1E1B52"/>
    <w:rsid w:val="60AC49F9"/>
    <w:rsid w:val="6E4A21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8">
    <w:name w:val="页脚 字符"/>
    <w:link w:val="3"/>
    <w:qFormat/>
    <w:uiPriority w:val="0"/>
    <w:rPr>
      <w:sz w:val="18"/>
      <w:szCs w:val="18"/>
    </w:rPr>
  </w:style>
  <w:style w:type="character" w:customStyle="1" w:styleId="9">
    <w:name w:val="页眉 字符"/>
    <w:link w:val="4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\&#20844;&#25991;&#26684;&#24335;2003\&#30005;&#35805;&#35760;&#24405;&#22788;&#29702;&#21333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电话记录处理单</Template>
  <Company>jxsxxzx</Company>
  <Pages>1</Pages>
  <Words>67</Words>
  <Characters>144</Characters>
  <Lines>1</Lines>
  <Paragraphs>1</Paragraphs>
  <TotalTime>2</TotalTime>
  <ScaleCrop>false</ScaleCrop>
  <LinksUpToDate>false</LinksUpToDate>
  <CharactersWithSpaces>236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2016-10-09T03:48:00Z</dcterms:created>
  <dc:creator>秘书处</dc:creator>
  <cp:lastModifiedBy>24min</cp:lastModifiedBy>
  <cp:lastPrinted>2016-10-09T03:47:00Z</cp:lastPrinted>
  <dcterms:modified xsi:type="dcterms:W3CDTF">2022-12-05T09:19:03Z</dcterms:modified>
  <dc:title>电话记录处理单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1060963EFF5D425C89FAAD4063E0434F</vt:lpwstr>
  </property>
</Properties>
</file>